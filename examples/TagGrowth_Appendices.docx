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639" w:rsidRPr="009C37AB" w:rsidRDefault="008D4525" w:rsidP="0068286E">
      <w:pPr>
        <w:tabs>
          <w:tab w:val="left" w:pos="360"/>
          <w:tab w:val="left" w:pos="720"/>
          <w:tab w:val="left" w:pos="8640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  <w:r w:rsidR="002C6639" w:rsidRPr="009C37A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0274F">
        <w:rPr>
          <w:rFonts w:ascii="Times New Roman" w:hAnsi="Times New Roman" w:cs="Times New Roman"/>
          <w:b/>
          <w:sz w:val="24"/>
          <w:szCs w:val="24"/>
        </w:rPr>
        <w:t>Proof</w:t>
      </w:r>
    </w:p>
    <w:p w:rsidR="002C6639" w:rsidRDefault="0068286E" w:rsidP="0068286E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define the length of an individual in the following time-step (</w:t>
      </w:r>
      <w:r w:rsidRPr="0068286E">
        <w:rPr>
          <w:rFonts w:ascii="Times New Roman" w:hAnsi="Times New Roman" w:cs="Times New Roman"/>
          <w:i/>
          <w:sz w:val="24"/>
          <w:szCs w:val="24"/>
        </w:rPr>
        <w:t>L(t+1)</w:t>
      </w:r>
      <w:r>
        <w:rPr>
          <w:rFonts w:ascii="Times New Roman" w:hAnsi="Times New Roman" w:cs="Times New Roman"/>
          <w:sz w:val="24"/>
          <w:szCs w:val="24"/>
        </w:rPr>
        <w:t>) to be</w:t>
      </w:r>
      <w:r w:rsidR="00A848D7">
        <w:rPr>
          <w:rFonts w:ascii="Times New Roman" w:hAnsi="Times New Roman" w:cs="Times New Roman"/>
          <w:sz w:val="24"/>
          <w:szCs w:val="24"/>
        </w:rPr>
        <w:t>:</w:t>
      </w:r>
    </w:p>
    <w:p w:rsidR="0068286E" w:rsidRPr="0068286E" w:rsidRDefault="002C6639" w:rsidP="0068286E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68286E" w:rsidRPr="0068286E" w:rsidRDefault="0068286E" w:rsidP="0068286E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the expected value of </w:t>
      </w:r>
      <w:r w:rsidRPr="0068286E">
        <w:rPr>
          <w:rFonts w:ascii="Times New Roman" w:hAnsi="Times New Roman" w:cs="Times New Roman"/>
          <w:i/>
          <w:sz w:val="24"/>
          <w:szCs w:val="24"/>
        </w:rPr>
        <w:t>L(t+1)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A848D7">
        <w:rPr>
          <w:rFonts w:ascii="Times New Roman" w:hAnsi="Times New Roman" w:cs="Times New Roman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2C6639" w:rsidRPr="0068286E" w:rsidRDefault="0068286E" w:rsidP="0068286E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variance of </w:t>
      </w:r>
      <w:r w:rsidRPr="0068286E">
        <w:rPr>
          <w:rFonts w:ascii="Times New Roman" w:hAnsi="Times New Roman" w:cs="Times New Roman"/>
          <w:i/>
          <w:sz w:val="24"/>
          <w:szCs w:val="24"/>
        </w:rPr>
        <w:t>L(t+1)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A848D7">
        <w:rPr>
          <w:rFonts w:ascii="Times New Roman" w:hAnsi="Times New Roman" w:cs="Times New Roman"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2C6639" w:rsidRDefault="0068286E" w:rsidP="0068286E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considering the </w:t>
      </w:r>
      <w:r w:rsidR="00DA6FEA">
        <w:rPr>
          <w:rFonts w:ascii="Times New Roman" w:hAnsi="Times New Roman" w:cs="Times New Roman"/>
          <w:sz w:val="24"/>
          <w:szCs w:val="24"/>
        </w:rPr>
        <w:t xml:space="preserve">expected </w:t>
      </w:r>
      <w:r>
        <w:rPr>
          <w:rFonts w:ascii="Times New Roman" w:hAnsi="Times New Roman" w:cs="Times New Roman"/>
          <w:sz w:val="24"/>
          <w:szCs w:val="24"/>
        </w:rPr>
        <w:t>length</w:t>
      </w:r>
      <w:r w:rsidR="00DA6FEA">
        <w:rPr>
          <w:rFonts w:ascii="Times New Roman" w:hAnsi="Times New Roman" w:cs="Times New Roman"/>
          <w:sz w:val="24"/>
          <w:szCs w:val="24"/>
        </w:rPr>
        <w:t xml:space="preserve"> and variance</w:t>
      </w:r>
      <w:r>
        <w:rPr>
          <w:rFonts w:ascii="Times New Roman" w:hAnsi="Times New Roman" w:cs="Times New Roman"/>
          <w:sz w:val="24"/>
          <w:szCs w:val="24"/>
        </w:rPr>
        <w:t xml:space="preserve"> of an individual after two time-steps</w:t>
      </w:r>
      <w:r w:rsidR="00C0274F">
        <w:rPr>
          <w:rFonts w:ascii="Times New Roman" w:hAnsi="Times New Roman" w:cs="Times New Roman"/>
          <w:sz w:val="24"/>
          <w:szCs w:val="24"/>
        </w:rPr>
        <w:t>:</w:t>
      </w:r>
    </w:p>
    <w:p w:rsidR="002C6639" w:rsidRPr="00424CBA" w:rsidRDefault="002C6639" w:rsidP="0068286E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t+2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t+2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Ψ-1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e>
          </m:d>
        </m:oMath>
      </m:oMathPara>
    </w:p>
    <w:p w:rsidR="004A0E05" w:rsidRDefault="0068286E" w:rsidP="00682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after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7E5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time-steps the length of an individual will be</w:t>
      </w:r>
      <w:r w:rsidR="00BF4503">
        <w:rPr>
          <w:rFonts w:ascii="Times New Roman" w:hAnsi="Times New Roman" w:cs="Times New Roman"/>
          <w:sz w:val="24"/>
          <w:szCs w:val="24"/>
        </w:rPr>
        <w:t>:</w:t>
      </w:r>
    </w:p>
    <w:p w:rsidR="00BF4503" w:rsidRPr="00BF4503" w:rsidRDefault="00BF4503" w:rsidP="00BF4503">
      <w:pPr>
        <w:tabs>
          <w:tab w:val="left" w:pos="360"/>
          <w:tab w:val="left" w:pos="720"/>
          <w:tab w:val="left" w:pos="86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Ψ-1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γ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</m:oMath>
      </m:oMathPara>
    </w:p>
    <w:p w:rsidR="00BF4503" w:rsidRPr="00D269B9" w:rsidRDefault="00BF4503" w:rsidP="00BF4503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:rsidR="00BF4503" w:rsidRPr="009738B0" w:rsidRDefault="00BF4503" w:rsidP="00BF4503">
      <w:pPr>
        <w:tabs>
          <w:tab w:val="left" w:pos="360"/>
          <w:tab w:val="left" w:pos="720"/>
          <w:tab w:val="left" w:pos="86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~N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Ψ-1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-k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-kj</m:t>
                      </m:r>
                    </m:sup>
                  </m:sSup>
                </m:e>
              </m:nary>
            </m:e>
          </m:d>
        </m:oMath>
      </m:oMathPara>
    </w:p>
    <w:p w:rsidR="00BF4503" w:rsidRDefault="00BF4503" w:rsidP="0068286E">
      <w:pPr>
        <w:rPr>
          <w:rFonts w:ascii="Times New Roman" w:hAnsi="Times New Roman" w:cs="Times New Roman"/>
          <w:sz w:val="24"/>
          <w:szCs w:val="24"/>
        </w:rPr>
      </w:pPr>
    </w:p>
    <w:p w:rsidR="008D4525" w:rsidRDefault="008D4525" w:rsidP="006828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D4525" w:rsidRPr="009C37AB" w:rsidRDefault="008D4525" w:rsidP="0068286E">
      <w:pPr>
        <w:tabs>
          <w:tab w:val="left" w:pos="360"/>
          <w:tab w:val="left" w:pos="720"/>
          <w:tab w:val="left" w:pos="8640"/>
        </w:tabs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B</w:t>
      </w:r>
      <w:r w:rsidRPr="009C37AB">
        <w:rPr>
          <w:rFonts w:ascii="Times New Roman" w:hAnsi="Times New Roman" w:cs="Times New Roman"/>
          <w:b/>
          <w:sz w:val="24"/>
          <w:szCs w:val="24"/>
        </w:rPr>
        <w:t xml:space="preserve"> – Code for calling </w:t>
      </w:r>
      <w:r>
        <w:rPr>
          <w:rFonts w:ascii="Times New Roman" w:hAnsi="Times New Roman" w:cs="Times New Roman"/>
          <w:b/>
          <w:i/>
          <w:sz w:val="24"/>
          <w:szCs w:val="24"/>
        </w:rPr>
        <w:t>TMB</w:t>
      </w:r>
      <w:r w:rsidRPr="009C37AB">
        <w:rPr>
          <w:rFonts w:ascii="Times New Roman" w:hAnsi="Times New Roman" w:cs="Times New Roman"/>
          <w:b/>
          <w:sz w:val="24"/>
          <w:szCs w:val="24"/>
        </w:rPr>
        <w:t xml:space="preserve"> from within </w:t>
      </w:r>
      <w:r w:rsidRPr="009C37AB">
        <w:rPr>
          <w:rFonts w:ascii="Times New Roman" w:hAnsi="Times New Roman" w:cs="Times New Roman"/>
          <w:b/>
          <w:i/>
          <w:sz w:val="24"/>
          <w:szCs w:val="24"/>
        </w:rPr>
        <w:t>R</w:t>
      </w:r>
    </w:p>
    <w:p w:rsidR="008D4525" w:rsidRDefault="008D4525" w:rsidP="0068286E">
      <w:pPr>
        <w:tabs>
          <w:tab w:val="left" w:pos="360"/>
          <w:tab w:val="left" w:pos="720"/>
          <w:tab w:val="left" w:pos="864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>// Tag recapture model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>#include &lt;TMB.hpp&gt;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>template&lt;class Type&gt;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Type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objective_function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&lt;Type&gt;::operator() ()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>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Options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DATA_FACTOR(Options);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Observations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DATA_FACTOR(iAge1);    // Age of individual at time 1 (with units days, weeks, months, or years, rounded to nearest integer)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DATA_VECTOR(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iLiberty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// Time at liberty of individual (with units days, weeks, months, or years)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DATA_VECTOR(Length1);  // Length of individual at time 1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DATA_VECTOR(Length2);  // Length of individual at time 2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DATA_FACTOR(Sex);      // Sex of individual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DATA_FACTOR(Time0);    // Time at which individual was born (time 0, with units days, weeks, months, or years)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DATA_FACTOR(Time1);    // Time at which individual was caught/tagged (time 1, with units days, weeks, months, or years)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DATA_FACTOR(Time2);    // Time at which individual was recaptured (time 2, with units days, weeks, months, or years)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DATA_FACTOR(Year0);    // Year in which individual was born (time 0)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DATA_FACTOR(Year1);    // Year in which individual was caught/tagged (time 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DATA_FACTOR(Year2);    // Year in which individual was recaptured (time 2)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DATA_FACTOR(Area1);    // Area that individual was in at time 1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Parameters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PARAMETER_VECTOR(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ln_gamma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// Fixed effect vector (1)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logit_psi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     // Fixed effect (1)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PARAMETER_VECTOR(L0);         // Fixed effect vector (2, sex-specific)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PARAMETER_VECTOR(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// Random effects vector (2, sex-specific)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PARAMETER_VECTOR(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// Random effects vector (315, individual)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PARAMETER_VECTOR(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ln_sd_bdev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// Random effect standard deviation (2, sex-specific)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ln_sd_obs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     // Measurement standard deviation (1)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PARAMETER_VECTOR(z1);         // Random effects vector (315, individual)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PARAMETER_VECTOR(z2);         // Random effects vector (315, individual)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ln_sd_z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       // Random effects standard deviation (1)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PARAMETER_VECTOR(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// Random effects vector (40, year)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ln_sd_ydev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    // Random effects standard deviation (1)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PARAMETER_VECTOR(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// Random effects vector (40, area)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PARAMETER(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ln_sd_xdev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    // Random effects standard deviation (1)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Initialize dimension variables: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iAge1.size();    // Number of individuals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Nsex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2;                 // Number of sexes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Initialize population-level parameters: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Type psi = 1 / (1 +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logit_psi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Type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sd_obs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ln_sd_obs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Type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sd_z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ln_sd_z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Type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ln_sd_ydev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Initialize sex-specific parameters: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vector&lt;Type&gt; gamma(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Nsex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vector&lt;Type&gt;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Nsex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vector&lt;Type&gt;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Nsex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vector&lt;Type&gt;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Nsex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vector&lt;Type&gt;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Linf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Nsex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 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ln_sd_bdev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gamma  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ln_gamma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  = gamma * pow(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, psi);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Linf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(gamma * pow(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, psi)) /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Initialize some computational variables: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sex;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Type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 = 0.;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Type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0.;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Distribution of observations x given random effects u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x|u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):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vector&lt;Type&gt;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vector&lt;Type&gt;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vector&lt;Type&gt; Length1_hat(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vector&lt;Type&gt; Length2_hat(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Time varying individual stuff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vector&lt;Type&gt; sd_z1(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vector&lt;Type&gt; sd_z2(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Year effects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Nyears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ln_ydev.size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(); // Number of years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time_step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52;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time, year;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Random effect probability of each year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if (Options(0) == 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for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y = 0; y &lt;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Nyears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; y++) {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(y), Type(0.),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, true );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vector&lt;Type&gt;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isYearUsedTF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Nyears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isYearUsedTF.setZero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Area effects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Narea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ln_xdev.size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area;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Type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ln_sd_xdev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Random effect probability of each area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if (Options(1) == 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for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a = 0; a &lt;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Narea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; a++) {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(a), Type(0.),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, true );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Loop over each individual in the data set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for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0;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Nindiv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++)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sex = Sex(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- 1;                          // Sex of the individual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year = Year0(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                          // The (index) year that the individual was born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area = Area1(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- 1;                       // Location of the individual at time 1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(sex)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)); // Value for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= gamma(sex) * pow(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), psi); // Derived value for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a_indiv</w:t>
      </w:r>
      <w:proofErr w:type="spellEnd"/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// Random effect probability of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bdevs</w:t>
      </w:r>
      <w:proofErr w:type="spellEnd"/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if (Options(2) == 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), Type(0.),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(sex), true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Type(0.);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for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j = 0; j &lt; (iAge1(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)-1); j++)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// This piece of code gives us the year (from 0 to 39, ref to the years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// 1973/74 to 2012/13) that the fish is in at each time-step.  This is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// required because if a time-step other than annual is used then we need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// to be referencing the correct year-effect parameter.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time = Time0(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+ j;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if 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fmod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(time,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time_step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== 0. ) { year += 1;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+= gamma(sex)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* j)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(year))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(area));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isYearUsedTF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 year ) = 1;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Length1_hat(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= ( L0(sex)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* iAge1(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)) ) + ( pow(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psi-1) * (1-exp(-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)))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Length1_hat(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+= z1(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// Time-variation probability from birth to first capture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Type(0.0001);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for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j = 0; j &lt; (iAge1(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)-1); j++) {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(Type(2.0) * 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* j);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sd_z1(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sd_z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* (pow(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psi-1) * (1-exp(-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)))) * pow(sumj,0.5);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if (Options(3) == 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 z1(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Type(0.), sd_z1(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true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 Length1(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Length1_hat(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sd_obs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* Length1_hat(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true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// Probability of second length measurement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year = Year1(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 // The (index) year that the individual was first captured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Type(0.);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for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j = 0; j &lt;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iLiberty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)-1); j++)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time = Time1(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+ j;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if 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fmod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(time,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time_step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== 0. ) { year += 1;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+= gamma(sex)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* j)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(year))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(area));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isYearUsedTF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 year ) = 1;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Length2_hat(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= ( Length1_hat(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iLiberty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)) ) + ( pow(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), psi-1) * (1 -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))) *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Length2_hat(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+= z2(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// Time-variation probability from first capture to second capture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= Type(0.0001);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for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j = 0; j &lt; 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iLiberty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)-1); j++) {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sumj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exp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(Type(2.0) * 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 * j);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sd_z2(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 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sd_z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* (pow(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psi-1) * (1-exp(-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)))) * pow(sumj,0.5);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if (Options(3) == 1)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{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 z2(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Type(0.), sd_z2(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true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-=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dnorm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( Length2(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Length2_hat(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sd_obs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* Length2_hat(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i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), true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}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REPORT DIAGNOSTICS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REPORT(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REPORT(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REPORT(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Linf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// Append outputs to report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gamma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psi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L0 );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bmean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sd_obs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sd_z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sd_xdev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Length1_hat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Length2_hat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b_indiv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ln_bdev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sd_z1 );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sd_z2 );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ln_ydev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ADREPORT(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ln_xdev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 xml:space="preserve"> );</w:t>
      </w: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12290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 xml:space="preserve">  return </w:t>
      </w:r>
      <w:proofErr w:type="spellStart"/>
      <w:r w:rsidRPr="00322C34">
        <w:rPr>
          <w:rFonts w:ascii="Courier New" w:hAnsi="Courier New" w:cs="Courier New"/>
          <w:sz w:val="16"/>
          <w:szCs w:val="16"/>
        </w:rPr>
        <w:t>ans</w:t>
      </w:r>
      <w:proofErr w:type="spellEnd"/>
      <w:r w:rsidRPr="00322C34">
        <w:rPr>
          <w:rFonts w:ascii="Courier New" w:hAnsi="Courier New" w:cs="Courier New"/>
          <w:sz w:val="16"/>
          <w:szCs w:val="16"/>
        </w:rPr>
        <w:t>;</w:t>
      </w:r>
    </w:p>
    <w:p w:rsidR="008D4525" w:rsidRPr="00322C34" w:rsidRDefault="00412290" w:rsidP="0041229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22C34">
        <w:rPr>
          <w:rFonts w:ascii="Courier New" w:hAnsi="Courier New" w:cs="Courier New"/>
          <w:sz w:val="16"/>
          <w:szCs w:val="16"/>
        </w:rPr>
        <w:t>}</w:t>
      </w:r>
    </w:p>
    <w:sectPr w:rsidR="008D4525" w:rsidRPr="0032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39"/>
    <w:rsid w:val="002C6639"/>
    <w:rsid w:val="002D3F7C"/>
    <w:rsid w:val="00322C34"/>
    <w:rsid w:val="003E769C"/>
    <w:rsid w:val="00412290"/>
    <w:rsid w:val="004A0E05"/>
    <w:rsid w:val="005B07A3"/>
    <w:rsid w:val="0060649C"/>
    <w:rsid w:val="0068286E"/>
    <w:rsid w:val="006C5B83"/>
    <w:rsid w:val="007E594F"/>
    <w:rsid w:val="008D4525"/>
    <w:rsid w:val="00914360"/>
    <w:rsid w:val="00A848D7"/>
    <w:rsid w:val="00BF4503"/>
    <w:rsid w:val="00C0274F"/>
    <w:rsid w:val="00DA6FEA"/>
    <w:rsid w:val="00E15A57"/>
    <w:rsid w:val="00EA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8F4481-4131-4400-A0A3-50B0C577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6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63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424E82A5.dotm</Template>
  <TotalTime>29</TotalTime>
  <Pages>4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JTT</dc:creator>
  <cp:lastModifiedBy>Darcy Webber</cp:lastModifiedBy>
  <cp:revision>16</cp:revision>
  <dcterms:created xsi:type="dcterms:W3CDTF">2015-01-19T19:13:00Z</dcterms:created>
  <dcterms:modified xsi:type="dcterms:W3CDTF">2015-02-05T02:00:00Z</dcterms:modified>
</cp:coreProperties>
</file>