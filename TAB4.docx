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E49" w:rsidRPr="00397F37" w:rsidRDefault="00167E49" w:rsidP="00397F37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="008614E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bookmarkStart w:id="0" w:name="_GoBack"/>
      <w:bookmarkEnd w:id="0"/>
      <w:r w:rsidRPr="00397F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Sex-specific parameter values that vary among each of the four scenarios in the simulation experiment.</w:t>
      </w:r>
    </w:p>
    <w:tbl>
      <w:tblPr>
        <w:tblStyle w:val="TableGrid"/>
        <w:tblW w:w="89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727"/>
        <w:gridCol w:w="1964"/>
        <w:gridCol w:w="1964"/>
      </w:tblGrid>
      <w:tr w:rsidR="00167E49" w:rsidRPr="00397F37" w:rsidTr="008614E6">
        <w:tc>
          <w:tcPr>
            <w:tcW w:w="3258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167E49" w:rsidRPr="00397F37" w:rsidTr="008614E6">
        <w:tc>
          <w:tcPr>
            <w:tcW w:w="3258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No variation </w:t>
            </w:r>
          </w:p>
        </w:tc>
        <w:tc>
          <w:tcPr>
            <w:tcW w:w="1727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  <w:tr w:rsidR="00167E49" w:rsidRPr="00397F37" w:rsidTr="008614E6">
        <w:tc>
          <w:tcPr>
            <w:tcW w:w="3258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8614E6">
        <w:tc>
          <w:tcPr>
            <w:tcW w:w="3258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  <w:tcBorders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8614E6">
        <w:tc>
          <w:tcPr>
            <w:tcW w:w="3258" w:type="dxa"/>
            <w:vMerge w:val="restart"/>
            <w:tcBorders>
              <w:top w:val="dotted" w:sz="4" w:space="0" w:color="auto"/>
              <w:left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727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  <w:right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67E49" w:rsidRPr="00397F37" w:rsidTr="008614E6">
        <w:tc>
          <w:tcPr>
            <w:tcW w:w="3258" w:type="dxa"/>
            <w:vMerge/>
            <w:tcBorders>
              <w:top w:val="nil"/>
              <w:left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64" w:type="dxa"/>
            <w:tcBorders>
              <w:top w:val="nil"/>
              <w:bottom w:val="nil"/>
              <w:right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167E49" w:rsidRPr="00397F37" w:rsidTr="008614E6">
        <w:tc>
          <w:tcPr>
            <w:tcW w:w="3258" w:type="dxa"/>
            <w:tcBorders>
              <w:top w:val="nil"/>
              <w:left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  <w:tcBorders>
              <w:top w:val="nil"/>
              <w:bottom w:val="dotted" w:sz="4" w:space="0" w:color="auto"/>
              <w:right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8614E6">
        <w:tc>
          <w:tcPr>
            <w:tcW w:w="3258" w:type="dxa"/>
            <w:vMerge w:val="restart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727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64" w:type="dxa"/>
            <w:tcBorders>
              <w:top w:val="dotted" w:sz="4" w:space="0" w:color="auto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67E49" w:rsidRPr="00397F37" w:rsidTr="008614E6">
        <w:tc>
          <w:tcPr>
            <w:tcW w:w="3258" w:type="dxa"/>
            <w:vMerge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  <w:tcBorders>
              <w:top w:val="nil"/>
              <w:bottom w:val="nil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7E49" w:rsidRPr="00397F37" w:rsidTr="008614E6">
        <w:tc>
          <w:tcPr>
            <w:tcW w:w="3258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64" w:type="dxa"/>
            <w:tcBorders>
              <w:top w:val="nil"/>
              <w:bottom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167E49" w:rsidRPr="00397F37" w:rsidTr="008614E6">
        <w:tc>
          <w:tcPr>
            <w:tcW w:w="3258" w:type="dxa"/>
            <w:vMerge w:val="restart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Variation in </w:t>
            </w: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  <w:r w:rsidRPr="00397F3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,i</m:t>
                  </m:r>
                </m:sub>
              </m:sSub>
            </m:oMath>
          </w:p>
        </w:tc>
        <w:tc>
          <w:tcPr>
            <w:tcW w:w="1727" w:type="dxa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964" w:type="dxa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964" w:type="dxa"/>
            <w:tcBorders>
              <w:top w:val="dotted" w:sz="4" w:space="0" w:color="auto"/>
            </w:tcBorders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167E49" w:rsidRPr="00397F37" w:rsidTr="008614E6">
        <w:tc>
          <w:tcPr>
            <w:tcW w:w="3258" w:type="dxa"/>
            <w:vMerge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167E49" w:rsidRPr="00397F37" w:rsidTr="008614E6">
        <w:tc>
          <w:tcPr>
            <w:tcW w:w="3258" w:type="dxa"/>
            <w:vMerge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7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97F37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397F3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964" w:type="dxa"/>
          </w:tcPr>
          <w:p w:rsidR="00167E49" w:rsidRPr="00397F37" w:rsidRDefault="00167E49" w:rsidP="00397F37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7F3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3B1B53" w:rsidRPr="00397F37" w:rsidRDefault="003B1B53" w:rsidP="00397F37">
      <w:pPr>
        <w:spacing w:line="480" w:lineRule="auto"/>
        <w:rPr>
          <w:rFonts w:ascii="Times New Roman" w:hAnsi="Times New Roman" w:cs="Times New Roman"/>
        </w:rPr>
      </w:pPr>
    </w:p>
    <w:sectPr w:rsidR="003B1B53" w:rsidRPr="0039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C1E7B"/>
    <w:rsid w:val="00167E49"/>
    <w:rsid w:val="00397F37"/>
    <w:rsid w:val="003B1B53"/>
    <w:rsid w:val="0049320B"/>
    <w:rsid w:val="008614E6"/>
    <w:rsid w:val="00C55795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E7839B21.dotm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 Webber</cp:lastModifiedBy>
  <cp:revision>4</cp:revision>
  <dcterms:created xsi:type="dcterms:W3CDTF">2015-02-21T00:22:00Z</dcterms:created>
  <dcterms:modified xsi:type="dcterms:W3CDTF">2015-06-02T21:50:00Z</dcterms:modified>
</cp:coreProperties>
</file>